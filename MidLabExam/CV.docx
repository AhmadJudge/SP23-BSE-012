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8A477" w14:textId="77777777" w:rsidR="00A839BE" w:rsidRDefault="00E5183E" w:rsidP="00355D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4FF19C54" wp14:editId="03071517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233885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04DF2F51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02CA4C84" w14:textId="77777777" w:rsidR="00A839BE" w:rsidRPr="00772C66" w:rsidRDefault="00A839BE" w:rsidP="00E5183E">
            <w:pPr>
              <w:pStyle w:val="ProfilePicture"/>
              <w:rPr>
                <w:lang w:val="en-US"/>
              </w:rPr>
            </w:pPr>
            <w:r w:rsidRPr="00772C66">
              <w:rPr>
                <w:lang w:val="en-US"/>
              </w:rPr>
              <w:drawing>
                <wp:inline distT="0" distB="0" distL="0" distR="0" wp14:anchorId="41C0CD46" wp14:editId="1C8FDFEF">
                  <wp:extent cx="1545336" cy="1536192"/>
                  <wp:effectExtent l="0" t="0" r="0" b="6985"/>
                  <wp:docPr id="4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45336" cy="153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71667711" w14:textId="7EF21E7F" w:rsidR="00D74066" w:rsidRPr="00D74066" w:rsidRDefault="00D74066" w:rsidP="00D74066">
            <w:pPr>
              <w:pStyle w:val="Title"/>
            </w:pPr>
            <w:r>
              <w:t>Ahmad Judge</w:t>
            </w:r>
          </w:p>
          <w:p w14:paraId="27EC2B81" w14:textId="77777777" w:rsidR="00E5183E" w:rsidRPr="00772C66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68E94B6" wp14:editId="36EBEF7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15CCF0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8A8451C" w14:textId="77777777" w:rsidR="00A839BE" w:rsidRDefault="00D74066" w:rsidP="00446C78">
            <w:pPr>
              <w:pStyle w:val="Heading1"/>
            </w:pPr>
            <w:r>
              <w:t>Software engineer</w:t>
            </w:r>
          </w:p>
          <w:p w14:paraId="2A4DC72F" w14:textId="10BAD9F0" w:rsidR="002143B1" w:rsidRPr="002143B1" w:rsidRDefault="002143B1" w:rsidP="002143B1">
            <w:r w:rsidRPr="002143B1">
              <w:t xml:space="preserve">I am a highly motivated and detail-oriented </w:t>
            </w:r>
            <w:r w:rsidRPr="002143B1">
              <w:rPr>
                <w:b/>
                <w:bCs/>
              </w:rPr>
              <w:t>Software Engineer</w:t>
            </w:r>
            <w:r w:rsidRPr="002143B1">
              <w:t xml:space="preserve"> with a passion for building scalable and efficient applications.</w:t>
            </w:r>
          </w:p>
        </w:tc>
      </w:tr>
      <w:tr w:rsidR="00A839BE" w:rsidRPr="00320ECB" w14:paraId="46514A9D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0126F6B8" w14:textId="77777777" w:rsidR="00A839BE" w:rsidRPr="00D74066" w:rsidRDefault="00000000" w:rsidP="00154F17">
            <w:pPr>
              <w:pStyle w:val="Heading2"/>
              <w:rPr>
                <w:color w:val="FFFFFF" w:themeColor="background1"/>
              </w:rPr>
            </w:pPr>
            <w:sdt>
              <w:sdtPr>
                <w:id w:val="-1177034809"/>
                <w:placeholder>
                  <w:docPart w:val="D5AA8CD450B54B7FA57EB4C6E9860207"/>
                </w:placeholder>
                <w:temporary/>
                <w:showingPlcHdr/>
                <w15:appearance w15:val="hidden"/>
              </w:sdtPr>
              <w:sdtEndPr>
                <w:rPr>
                  <w:color w:val="FFFFFF" w:themeColor="background1"/>
                </w:rPr>
              </w:sdtEndPr>
              <w:sdtContent>
                <w:r w:rsidR="00446C78" w:rsidRPr="00D74066">
                  <w:rPr>
                    <w:color w:val="FFFFFF" w:themeColor="background1"/>
                  </w:rPr>
                  <w:t>CONTACT</w:t>
                </w:r>
              </w:sdtContent>
            </w:sdt>
          </w:p>
          <w:p w14:paraId="11F43632" w14:textId="77777777" w:rsidR="00D74066" w:rsidRDefault="00D74066" w:rsidP="00E5183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03XX-55XX661</w:t>
            </w:r>
          </w:p>
          <w:p w14:paraId="2773798D" w14:textId="7563D520" w:rsidR="00446C78" w:rsidRPr="00D74066" w:rsidRDefault="00D74066" w:rsidP="00E5183E">
            <w:pPr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College Road, Gujranwala</w:t>
            </w:r>
          </w:p>
          <w:p w14:paraId="140AE340" w14:textId="794EBDB2" w:rsidR="00E5183E" w:rsidRPr="00D74066" w:rsidRDefault="00000000" w:rsidP="00C52161">
            <w:pPr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1410763268"/>
                <w:placeholder>
                  <w:docPart w:val="192A716B107D4ACA85F86CB4B9D2E2A2"/>
                </w:placeholder>
                <w15:appearance w15:val="hidden"/>
              </w:sdtPr>
              <w:sdtContent>
                <w:r w:rsidR="00D74066">
                  <w:rPr>
                    <w:color w:val="FFFFFF" w:themeColor="background1"/>
                  </w:rPr>
                  <w:t>055-4XXX964</w:t>
                </w:r>
              </w:sdtContent>
            </w:sdt>
            <w:r w:rsidR="00E5183E" w:rsidRPr="00D74066">
              <w:rPr>
                <w:color w:val="FFFFFF" w:themeColor="background1"/>
              </w:rPr>
              <w:t xml:space="preserve"> </w:t>
            </w:r>
          </w:p>
          <w:p w14:paraId="00BCDD9A" w14:textId="4BEE71D9" w:rsidR="00446C78" w:rsidRPr="00D74066" w:rsidRDefault="00D74066" w:rsidP="00E5183E">
            <w:pPr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ahmadjudge@gmail.com</w:t>
            </w:r>
          </w:p>
          <w:p w14:paraId="688E1E21" w14:textId="77777777" w:rsidR="00A839BE" w:rsidRPr="00D74066" w:rsidRDefault="00000000" w:rsidP="00E5183E">
            <w:pPr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1391569392"/>
                <w:placeholder>
                  <w:docPart w:val="925012FB1269402695C54B41FA5F14B2"/>
                </w:placeholder>
                <w:temporary/>
                <w:showingPlcHdr/>
                <w15:appearance w15:val="hidden"/>
              </w:sdtPr>
              <w:sdtContent>
                <w:r w:rsidR="00446C78" w:rsidRPr="00D74066">
                  <w:rPr>
                    <w:color w:val="FFFFFF" w:themeColor="background1"/>
                  </w:rPr>
                  <w:t>www.interestingsite.com</w:t>
                </w:r>
              </w:sdtContent>
            </w:sdt>
          </w:p>
          <w:p w14:paraId="2F26D93E" w14:textId="77777777" w:rsidR="00A839BE" w:rsidRPr="00D74066" w:rsidRDefault="00A839BE" w:rsidP="009E2041">
            <w:pPr>
              <w:rPr>
                <w:color w:val="FFFFFF" w:themeColor="background1"/>
              </w:rPr>
            </w:pPr>
          </w:p>
          <w:p w14:paraId="0068EB21" w14:textId="77777777" w:rsidR="00D84359" w:rsidRPr="00D74066" w:rsidRDefault="00D84359" w:rsidP="00824394">
            <w:pPr>
              <w:spacing w:before="100"/>
              <w:rPr>
                <w:color w:val="FFFFFF" w:themeColor="background1"/>
              </w:rPr>
            </w:pPr>
            <w:r w:rsidRPr="00D74066">
              <w:rPr>
                <w:noProof/>
                <w:color w:val="FFFFFF" w:themeColor="background1"/>
                <w:lang w:eastAsia="en-AU"/>
              </w:rPr>
              <mc:AlternateContent>
                <mc:Choice Requires="wps">
                  <w:drawing>
                    <wp:inline distT="0" distB="0" distL="0" distR="0" wp14:anchorId="144FABC3" wp14:editId="4F7D1C66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BF6F40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4110F07" w14:textId="77777777" w:rsidR="00A839BE" w:rsidRPr="00D74066" w:rsidRDefault="00A839BE" w:rsidP="009E2041">
            <w:pPr>
              <w:rPr>
                <w:color w:val="FFFFFF" w:themeColor="background1"/>
              </w:rPr>
            </w:pPr>
          </w:p>
          <w:p w14:paraId="2D7A68AC" w14:textId="48003236" w:rsidR="00D84359" w:rsidRPr="00D74066" w:rsidRDefault="002143B1" w:rsidP="00D84359">
            <w:pPr>
              <w:pStyle w:val="Heading2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Qualifications</w:t>
            </w:r>
          </w:p>
          <w:p w14:paraId="4C0E4A47" w14:textId="13BE1585" w:rsidR="00D84359" w:rsidRDefault="002143B1" w:rsidP="00D84359">
            <w:pPr>
              <w:rPr>
                <w:color w:val="FFFFFF" w:themeColor="background1"/>
              </w:rPr>
            </w:pPr>
            <w:r w:rsidRPr="002143B1">
              <w:rPr>
                <w:color w:val="FFFFFF" w:themeColor="background1"/>
              </w:rPr>
              <w:t>Solid foundational knowledge of programming languages, data structures, algorithms, and software development methodologies.</w:t>
            </w:r>
          </w:p>
          <w:p w14:paraId="5B4FF507" w14:textId="7C74FCE1" w:rsidR="002143B1" w:rsidRPr="00D74066" w:rsidRDefault="002143B1" w:rsidP="00D84359">
            <w:pPr>
              <w:rPr>
                <w:rStyle w:val="Strong"/>
                <w:b w:val="0"/>
                <w:bCs w:val="0"/>
                <w:color w:val="FFFFFF" w:themeColor="background1"/>
              </w:rPr>
            </w:pPr>
            <w:r w:rsidRPr="002143B1">
              <w:rPr>
                <w:color w:val="FFFFFF" w:themeColor="background1"/>
              </w:rPr>
              <w:t>Skilled in programming with languages such as Java, Python, C++, C#, JavaScript, and PHP.</w:t>
            </w:r>
          </w:p>
          <w:p w14:paraId="5B445DAF" w14:textId="77777777" w:rsidR="00D84359" w:rsidRPr="00D74066" w:rsidRDefault="00D84359" w:rsidP="00D84359">
            <w:pPr>
              <w:rPr>
                <w:color w:val="FFFFFF" w:themeColor="background1"/>
              </w:rPr>
            </w:pPr>
          </w:p>
          <w:p w14:paraId="68CADEE2" w14:textId="77777777" w:rsidR="00824394" w:rsidRPr="00D74066" w:rsidRDefault="00824394" w:rsidP="00824394">
            <w:pPr>
              <w:spacing w:before="100"/>
              <w:rPr>
                <w:color w:val="FFFFFF" w:themeColor="background1"/>
              </w:rPr>
            </w:pPr>
            <w:r w:rsidRPr="00D74066">
              <w:rPr>
                <w:noProof/>
                <w:color w:val="FFFFFF" w:themeColor="background1"/>
                <w:lang w:eastAsia="en-AU"/>
              </w:rPr>
              <mc:AlternateContent>
                <mc:Choice Requires="wps">
                  <w:drawing>
                    <wp:inline distT="0" distB="0" distL="0" distR="0" wp14:anchorId="0DB7569D" wp14:editId="4D828B8B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5DC8C2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9D57BE9" w14:textId="77777777" w:rsidR="00D84359" w:rsidRPr="00D74066" w:rsidRDefault="00D84359" w:rsidP="00D84359">
            <w:pPr>
              <w:rPr>
                <w:color w:val="FFFFFF" w:themeColor="background1"/>
              </w:rPr>
            </w:pPr>
          </w:p>
          <w:p w14:paraId="1DFF847F" w14:textId="7E7619A8" w:rsidR="00D84359" w:rsidRPr="00D74066" w:rsidRDefault="00D74066" w:rsidP="00D84359">
            <w:pPr>
              <w:pStyle w:val="Heading2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Skills</w:t>
            </w:r>
          </w:p>
          <w:p w14:paraId="24A0F701" w14:textId="77777777" w:rsidR="00D84359" w:rsidRPr="00D74066" w:rsidRDefault="00D74066" w:rsidP="00D74066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FFFFFF" w:themeColor="background1"/>
              </w:rPr>
            </w:pPr>
            <w:r w:rsidRPr="00D74066">
              <w:rPr>
                <w:b/>
                <w:bCs/>
                <w:color w:val="FFFFFF" w:themeColor="background1"/>
              </w:rPr>
              <w:t>C++</w:t>
            </w:r>
          </w:p>
          <w:p w14:paraId="39BD8001" w14:textId="77777777" w:rsidR="00D74066" w:rsidRPr="00D74066" w:rsidRDefault="00D74066" w:rsidP="00D74066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FFFFFF" w:themeColor="background1"/>
              </w:rPr>
            </w:pPr>
            <w:r w:rsidRPr="00D74066">
              <w:rPr>
                <w:b/>
                <w:bCs/>
                <w:color w:val="FFFFFF" w:themeColor="background1"/>
              </w:rPr>
              <w:t>C</w:t>
            </w:r>
          </w:p>
          <w:p w14:paraId="482BCF37" w14:textId="77777777" w:rsidR="00D74066" w:rsidRPr="00D74066" w:rsidRDefault="00D74066" w:rsidP="00D74066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FFFFFF" w:themeColor="background1"/>
              </w:rPr>
            </w:pPr>
            <w:r w:rsidRPr="00D74066">
              <w:rPr>
                <w:b/>
                <w:bCs/>
                <w:color w:val="FFFFFF" w:themeColor="background1"/>
              </w:rPr>
              <w:t>Java</w:t>
            </w:r>
          </w:p>
          <w:p w14:paraId="20932D68" w14:textId="77777777" w:rsidR="00D74066" w:rsidRPr="00D74066" w:rsidRDefault="00D74066" w:rsidP="00D74066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FFFFFF" w:themeColor="background1"/>
              </w:rPr>
            </w:pPr>
            <w:r w:rsidRPr="00D74066">
              <w:rPr>
                <w:b/>
                <w:bCs/>
                <w:color w:val="FFFFFF" w:themeColor="background1"/>
              </w:rPr>
              <w:t>Python</w:t>
            </w:r>
          </w:p>
          <w:p w14:paraId="5B3DBE71" w14:textId="77777777" w:rsidR="00D74066" w:rsidRPr="00D74066" w:rsidRDefault="00D74066" w:rsidP="00D74066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FFFFFF" w:themeColor="background1"/>
              </w:rPr>
            </w:pPr>
            <w:r w:rsidRPr="00D74066">
              <w:rPr>
                <w:b/>
                <w:bCs/>
                <w:color w:val="FFFFFF" w:themeColor="background1"/>
              </w:rPr>
              <w:t>HTML</w:t>
            </w:r>
          </w:p>
          <w:p w14:paraId="52B49AE8" w14:textId="77777777" w:rsidR="00D74066" w:rsidRPr="00D74066" w:rsidRDefault="00D74066" w:rsidP="00D74066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FFFFFF" w:themeColor="background1"/>
              </w:rPr>
            </w:pPr>
            <w:r w:rsidRPr="00D74066">
              <w:rPr>
                <w:b/>
                <w:bCs/>
                <w:color w:val="FFFFFF" w:themeColor="background1"/>
              </w:rPr>
              <w:t>CSS</w:t>
            </w:r>
          </w:p>
          <w:p w14:paraId="7A8E029D" w14:textId="77777777" w:rsidR="00D74066" w:rsidRPr="00D74066" w:rsidRDefault="00D74066" w:rsidP="00D74066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FFFFFF" w:themeColor="background1"/>
              </w:rPr>
            </w:pPr>
            <w:r w:rsidRPr="00D74066">
              <w:rPr>
                <w:b/>
                <w:bCs/>
                <w:color w:val="FFFFFF" w:themeColor="background1"/>
              </w:rPr>
              <w:t>Javascript</w:t>
            </w:r>
          </w:p>
          <w:p w14:paraId="6E8AB05C" w14:textId="6A902F5F" w:rsidR="00D74066" w:rsidRPr="00173B36" w:rsidRDefault="00D74066" w:rsidP="00D74066">
            <w:pPr>
              <w:pStyle w:val="ListParagraph"/>
              <w:numPr>
                <w:ilvl w:val="0"/>
                <w:numId w:val="5"/>
              </w:numPr>
            </w:pPr>
            <w:r w:rsidRPr="00D74066">
              <w:rPr>
                <w:b/>
                <w:bCs/>
                <w:color w:val="FFFFFF" w:themeColor="background1"/>
              </w:rPr>
              <w:t>React</w:t>
            </w:r>
          </w:p>
        </w:tc>
        <w:tc>
          <w:tcPr>
            <w:tcW w:w="6930" w:type="dxa"/>
            <w:shd w:val="clear" w:color="auto" w:fill="auto"/>
          </w:tcPr>
          <w:p w14:paraId="599CAA6A" w14:textId="77777777" w:rsidR="00D84359" w:rsidRPr="00276ADF" w:rsidRDefault="00000000" w:rsidP="00D84359">
            <w:pPr>
              <w:pStyle w:val="Heading2"/>
            </w:pPr>
            <w:sdt>
              <w:sdtPr>
                <w:id w:val="989679475"/>
                <w:placeholder>
                  <w:docPart w:val="8A73A88F22F3439C8BAAC29CE2933ABA"/>
                </w:placeholder>
                <w:temporary/>
                <w:showingPlcHdr/>
                <w15:appearance w15:val="hidden"/>
              </w:sdtPr>
              <w:sdtContent>
                <w:r w:rsidR="0007266C" w:rsidRPr="00353B04">
                  <w:t>Education</w:t>
                </w:r>
              </w:sdtContent>
            </w:sdt>
          </w:p>
          <w:p w14:paraId="48F90E90" w14:textId="7A46EE48" w:rsidR="00D74066" w:rsidRPr="00D74066" w:rsidRDefault="00D74066" w:rsidP="00D84359">
            <w:pPr>
              <w:pStyle w:val="Heading3"/>
              <w:rPr>
                <w:sz w:val="22"/>
                <w:szCs w:val="22"/>
              </w:rPr>
            </w:pPr>
            <w:r w:rsidRPr="00D74066">
              <w:rPr>
                <w:sz w:val="22"/>
                <w:szCs w:val="22"/>
              </w:rPr>
              <w:t>Matric from Quaid-e-Azam Public College</w:t>
            </w:r>
            <w:r>
              <w:rPr>
                <w:sz w:val="22"/>
                <w:szCs w:val="22"/>
              </w:rPr>
              <w:t xml:space="preserve"> (2020)</w:t>
            </w:r>
          </w:p>
          <w:p w14:paraId="6A427B0C" w14:textId="0E222C63" w:rsidR="00D84359" w:rsidRPr="00D74066" w:rsidRDefault="00D74066" w:rsidP="00D84359">
            <w:pPr>
              <w:pStyle w:val="Heading3"/>
              <w:rPr>
                <w:sz w:val="22"/>
                <w:szCs w:val="22"/>
              </w:rPr>
            </w:pPr>
            <w:r w:rsidRPr="00D74066">
              <w:rPr>
                <w:sz w:val="22"/>
                <w:szCs w:val="22"/>
              </w:rPr>
              <w:t>FSC in pre-engineering from Quaid-e-Azam Public College</w:t>
            </w:r>
            <w:r w:rsidR="00D84359" w:rsidRPr="00D7406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(2022)</w:t>
            </w:r>
          </w:p>
          <w:p w14:paraId="689E4290" w14:textId="4636EF1F" w:rsidR="00D84359" w:rsidRPr="00D74066" w:rsidRDefault="00D74066" w:rsidP="00D74066">
            <w:pPr>
              <w:pStyle w:val="Experience"/>
              <w:rPr>
                <w:sz w:val="22"/>
                <w:szCs w:val="22"/>
              </w:rPr>
            </w:pPr>
            <w:r w:rsidRPr="00D74066">
              <w:rPr>
                <w:sz w:val="22"/>
                <w:szCs w:val="22"/>
              </w:rPr>
              <w:t xml:space="preserve">Bachelors in software engineering from </w:t>
            </w:r>
            <w:r w:rsidR="00561A5D" w:rsidRPr="00D74066">
              <w:rPr>
                <w:sz w:val="22"/>
                <w:szCs w:val="22"/>
              </w:rPr>
              <w:t>COMSATS</w:t>
            </w:r>
            <w:r w:rsidR="00561A5D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2023-2027)</w:t>
            </w:r>
          </w:p>
          <w:p w14:paraId="1A6C726B" w14:textId="77777777" w:rsidR="00824394" w:rsidRPr="008247DC" w:rsidRDefault="00824394" w:rsidP="00824394"/>
          <w:p w14:paraId="4D6E401F" w14:textId="77777777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4302A6A" wp14:editId="66D7F2F5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5F7396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99EC985" w14:textId="77777777" w:rsidR="0007266C" w:rsidRDefault="0007266C" w:rsidP="00D84359"/>
          <w:p w14:paraId="7BA5A823" w14:textId="77777777" w:rsidR="0007266C" w:rsidRDefault="00000000" w:rsidP="0007266C">
            <w:pPr>
              <w:pStyle w:val="Heading2"/>
            </w:pPr>
            <w:sdt>
              <w:sdtPr>
                <w:id w:val="757180393"/>
                <w:placeholder>
                  <w:docPart w:val="E42E2B169D8143E89EE5B91915AE4A6E"/>
                </w:placeholder>
                <w:temporary/>
                <w:showingPlcHdr/>
                <w15:appearance w15:val="hidden"/>
              </w:sdtPr>
              <w:sdtContent>
                <w:r w:rsidR="0007266C" w:rsidRPr="000F7D04">
                  <w:t>Experience</w:t>
                </w:r>
              </w:sdtContent>
            </w:sdt>
          </w:p>
          <w:p w14:paraId="1D304918" w14:textId="77777777" w:rsidR="0007266C" w:rsidRPr="00F61BD1" w:rsidRDefault="00000000" w:rsidP="0007266C">
            <w:pPr>
              <w:pStyle w:val="Heading3"/>
            </w:pPr>
            <w:sdt>
              <w:sdtPr>
                <w:id w:val="170687849"/>
                <w:placeholder>
                  <w:docPart w:val="5D075C927C56407BA5FAAC514FDA0D66"/>
                </w:placeholder>
                <w:temporary/>
                <w:showingPlcHdr/>
                <w15:appearance w15:val="hidden"/>
              </w:sdtPr>
              <w:sdtContent>
                <w:r w:rsidR="0007266C" w:rsidRPr="00F61BD1">
                  <w:t>November 20XX–October 20XX</w:t>
                </w:r>
              </w:sdtContent>
            </w:sdt>
          </w:p>
          <w:p w14:paraId="6070D34A" w14:textId="5D04B951" w:rsidR="0007266C" w:rsidRDefault="002143B1" w:rsidP="00E5183E">
            <w:pPr>
              <w:pStyle w:val="Experience"/>
            </w:pPr>
            <w:r>
              <w:t>Intern in tecnosphere software house for 3 months</w:t>
            </w:r>
          </w:p>
          <w:p w14:paraId="6366B937" w14:textId="77777777" w:rsidR="0007266C" w:rsidRPr="00F61BD1" w:rsidRDefault="00000000" w:rsidP="0007266C">
            <w:pPr>
              <w:pStyle w:val="Heading3"/>
            </w:pPr>
            <w:sdt>
              <w:sdtPr>
                <w:id w:val="2099894255"/>
                <w:placeholder>
                  <w:docPart w:val="40F2E5CD42B643AEAC057D473FF349BB"/>
                </w:placeholder>
                <w:temporary/>
                <w:showingPlcHdr/>
                <w15:appearance w15:val="hidden"/>
              </w:sdtPr>
              <w:sdtContent>
                <w:r w:rsidR="0007266C" w:rsidRPr="00F61BD1">
                  <w:t>December 20XX–</w:t>
                </w:r>
                <w:r w:rsidR="0007266C" w:rsidRPr="0007266C">
                  <w:t>November</w:t>
                </w:r>
                <w:r w:rsidR="0007266C" w:rsidRPr="00F61BD1">
                  <w:t xml:space="preserve"> 20XX</w:t>
                </w:r>
              </w:sdtContent>
            </w:sdt>
          </w:p>
          <w:p w14:paraId="76DC4C11" w14:textId="70857955" w:rsidR="0007266C" w:rsidRDefault="00523191" w:rsidP="00824394">
            <w:pPr>
              <w:pStyle w:val="Experience"/>
            </w:pPr>
            <w:r>
              <w:t>Worked as a project manager for AI company</w:t>
            </w:r>
          </w:p>
          <w:p w14:paraId="7C5F2740" w14:textId="77777777" w:rsidR="0007266C" w:rsidRPr="00F61BD1" w:rsidRDefault="00000000" w:rsidP="0007266C">
            <w:pPr>
              <w:pStyle w:val="Heading3"/>
            </w:pPr>
            <w:sdt>
              <w:sdtPr>
                <w:id w:val="-1797747247"/>
                <w:placeholder>
                  <w:docPart w:val="A7BD921FF69C45E38028F98DDA57ED8F"/>
                </w:placeholder>
                <w:temporary/>
                <w:showingPlcHdr/>
                <w15:appearance w15:val="hidden"/>
              </w:sdtPr>
              <w:sdtContent>
                <w:r w:rsidR="0007266C">
                  <w:t>September 20XX–August 20XX</w:t>
                </w:r>
              </w:sdtContent>
            </w:sdt>
          </w:p>
          <w:p w14:paraId="0F572C56" w14:textId="77777777" w:rsidR="00523191" w:rsidRPr="00523191" w:rsidRDefault="00523191" w:rsidP="00523191">
            <w:pPr>
              <w:pStyle w:val="Heading3"/>
              <w:rPr>
                <w:lang w:val="en-PK"/>
              </w:rPr>
            </w:pPr>
            <w:r w:rsidRPr="00523191">
              <w:rPr>
                <w:lang w:val="en-PK"/>
              </w:rPr>
              <w:t>Worked as a database manager for 5 months</w:t>
            </w:r>
          </w:p>
          <w:p w14:paraId="4C99A9C0" w14:textId="411741C9" w:rsidR="0007266C" w:rsidRDefault="00523191" w:rsidP="00D84359">
            <w:r>
              <w:t>I have a proven track record of delivering high quality services</w:t>
            </w:r>
          </w:p>
          <w:p w14:paraId="3E11FA53" w14:textId="77777777" w:rsidR="0007266C" w:rsidRDefault="0007266C" w:rsidP="00D84359"/>
          <w:p w14:paraId="52BD183E" w14:textId="77777777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59081AA" wp14:editId="13CB1660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0EFDBF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B57F76A" w14:textId="77777777" w:rsidR="0007266C" w:rsidRDefault="0007266C" w:rsidP="0007266C"/>
          <w:p w14:paraId="38BB5EC5" w14:textId="77777777" w:rsidR="0007266C" w:rsidRDefault="00000000" w:rsidP="0007266C">
            <w:pPr>
              <w:pStyle w:val="Heading2"/>
            </w:pPr>
            <w:sdt>
              <w:sdtPr>
                <w:id w:val="317540549"/>
                <w:placeholder>
                  <w:docPart w:val="00188BA6B2054E1EA824FB89A24DA582"/>
                </w:placeholder>
                <w:temporary/>
                <w:showingPlcHdr/>
                <w15:appearance w15:val="hidden"/>
              </w:sdtPr>
              <w:sdtContent>
                <w:r w:rsidR="0007266C" w:rsidRPr="00E2301F">
                  <w:t>References</w:t>
                </w:r>
              </w:sdtContent>
            </w:sdt>
          </w:p>
          <w:p w14:paraId="09D064DB" w14:textId="77777777" w:rsidR="0007266C" w:rsidRDefault="00D74066" w:rsidP="0007266C">
            <w:r w:rsidRPr="00D74066">
              <w:rPr>
                <w:b/>
                <w:bCs/>
              </w:rPr>
              <w:t>John Smith</w:t>
            </w:r>
            <w:r w:rsidRPr="00D74066">
              <w:br/>
              <w:t>Senior Software Engineer, TechCorp Solutions</w:t>
            </w:r>
            <w:r w:rsidRPr="00D74066">
              <w:br/>
              <w:t>Email: john.smith@techcorp.com</w:t>
            </w:r>
            <w:r w:rsidRPr="00D74066">
              <w:br/>
              <w:t>Phone: +1 (555) 123-4567</w:t>
            </w:r>
          </w:p>
          <w:p w14:paraId="072F8D6D" w14:textId="2B2731AD" w:rsidR="00D74066" w:rsidRPr="00173B36" w:rsidRDefault="00D74066" w:rsidP="0007266C">
            <w:r w:rsidRPr="00D74066">
              <w:rPr>
                <w:b/>
                <w:bCs/>
              </w:rPr>
              <w:t>Jane Doe</w:t>
            </w:r>
            <w:r w:rsidRPr="00D74066">
              <w:br/>
              <w:t>Project Manager, Innovate IT Services</w:t>
            </w:r>
            <w:r w:rsidRPr="00D74066">
              <w:br/>
              <w:t>Email: jane.doe@innovateit.com</w:t>
            </w:r>
            <w:r w:rsidRPr="00D74066">
              <w:br/>
              <w:t>Phone: +1 (555) 987-6543</w:t>
            </w:r>
          </w:p>
        </w:tc>
      </w:tr>
    </w:tbl>
    <w:p w14:paraId="37A855D5" w14:textId="77777777" w:rsidR="00535F87" w:rsidRPr="00173B36" w:rsidRDefault="00535F87" w:rsidP="00355D85"/>
    <w:sectPr w:rsidR="00535F87" w:rsidRPr="00173B36" w:rsidSect="00383A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37639" w14:textId="77777777" w:rsidR="00AC7F77" w:rsidRDefault="00AC7F77" w:rsidP="00BA3E51">
      <w:r>
        <w:separator/>
      </w:r>
    </w:p>
  </w:endnote>
  <w:endnote w:type="continuationSeparator" w:id="0">
    <w:p w14:paraId="106CCED0" w14:textId="77777777" w:rsidR="00AC7F77" w:rsidRDefault="00AC7F77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5FEA6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C70A9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BAA36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73F56" w14:textId="77777777" w:rsidR="00AC7F77" w:rsidRDefault="00AC7F77" w:rsidP="00BA3E51">
      <w:r>
        <w:separator/>
      </w:r>
    </w:p>
  </w:footnote>
  <w:footnote w:type="continuationSeparator" w:id="0">
    <w:p w14:paraId="0F47A019" w14:textId="77777777" w:rsidR="00AC7F77" w:rsidRDefault="00AC7F77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715D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F7E6A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BDD9E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A72194"/>
    <w:multiLevelType w:val="hybridMultilevel"/>
    <w:tmpl w:val="D51E9A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967709">
    <w:abstractNumId w:val="3"/>
  </w:num>
  <w:num w:numId="2" w16cid:durableId="1533415536">
    <w:abstractNumId w:val="2"/>
  </w:num>
  <w:num w:numId="3" w16cid:durableId="208617131">
    <w:abstractNumId w:val="4"/>
  </w:num>
  <w:num w:numId="4" w16cid:durableId="875656339">
    <w:abstractNumId w:val="0"/>
  </w:num>
  <w:num w:numId="5" w16cid:durableId="1423332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066"/>
    <w:rsid w:val="00021DEC"/>
    <w:rsid w:val="00041F8A"/>
    <w:rsid w:val="00045F2E"/>
    <w:rsid w:val="00055BBC"/>
    <w:rsid w:val="000664F6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97B2D"/>
    <w:rsid w:val="001E5794"/>
    <w:rsid w:val="001F6D5E"/>
    <w:rsid w:val="00210D27"/>
    <w:rsid w:val="00211913"/>
    <w:rsid w:val="002143B1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83ADA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2343"/>
    <w:rsid w:val="004D4E80"/>
    <w:rsid w:val="004E5226"/>
    <w:rsid w:val="004E6AB2"/>
    <w:rsid w:val="004E70E8"/>
    <w:rsid w:val="00514E0D"/>
    <w:rsid w:val="00523191"/>
    <w:rsid w:val="00524C58"/>
    <w:rsid w:val="00531B4E"/>
    <w:rsid w:val="00535F87"/>
    <w:rsid w:val="005372E0"/>
    <w:rsid w:val="00537768"/>
    <w:rsid w:val="00546258"/>
    <w:rsid w:val="005566E7"/>
    <w:rsid w:val="00560C7D"/>
    <w:rsid w:val="00561A5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AC7F77"/>
    <w:rsid w:val="00AF0BE4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91287"/>
    <w:rsid w:val="00BA3E51"/>
    <w:rsid w:val="00BB2D2C"/>
    <w:rsid w:val="00BB3142"/>
    <w:rsid w:val="00BB7A6A"/>
    <w:rsid w:val="00BC5C2C"/>
    <w:rsid w:val="00BD6049"/>
    <w:rsid w:val="00C155FC"/>
    <w:rsid w:val="00C3705E"/>
    <w:rsid w:val="00C52161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74066"/>
    <w:rsid w:val="00D84359"/>
    <w:rsid w:val="00D91DAB"/>
    <w:rsid w:val="00D92ED4"/>
    <w:rsid w:val="00D94ABF"/>
    <w:rsid w:val="00DB5449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FD920"/>
  <w15:chartTrackingRefBased/>
  <w15:docId w15:val="{C2B8D153-C2DA-466F-AC78-9EDABDF2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0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5AA8CD450B54B7FA57EB4C6E9860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72266-AC36-4BA3-8FFF-E5A6414B99EC}"/>
      </w:docPartPr>
      <w:docPartBody>
        <w:p w:rsidR="00671ABC" w:rsidRDefault="00000000">
          <w:pPr>
            <w:pStyle w:val="D5AA8CD450B54B7FA57EB4C6E9860207"/>
          </w:pPr>
          <w:r w:rsidRPr="00E32D04">
            <w:t>CONTACT</w:t>
          </w:r>
        </w:p>
      </w:docPartBody>
    </w:docPart>
    <w:docPart>
      <w:docPartPr>
        <w:name w:val="192A716B107D4ACA85F86CB4B9D2E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EDACC-0DD4-4DE3-B49C-913B9C005F3D}"/>
      </w:docPartPr>
      <w:docPartBody>
        <w:p w:rsidR="00671ABC" w:rsidRDefault="00000000">
          <w:pPr>
            <w:pStyle w:val="192A716B107D4ACA85F86CB4B9D2E2A2"/>
          </w:pPr>
          <w:r w:rsidRPr="00C52161">
            <w:t>909.555.0100</w:t>
          </w:r>
        </w:p>
      </w:docPartBody>
    </w:docPart>
    <w:docPart>
      <w:docPartPr>
        <w:name w:val="925012FB1269402695C54B41FA5F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F8F5C-F07B-4C21-8638-F700AC4D8F5F}"/>
      </w:docPartPr>
      <w:docPartBody>
        <w:p w:rsidR="00671ABC" w:rsidRDefault="00000000">
          <w:pPr>
            <w:pStyle w:val="925012FB1269402695C54B41FA5F14B2"/>
          </w:pPr>
          <w:r w:rsidRPr="00151DE9">
            <w:t>www.interestingsite.com</w:t>
          </w:r>
        </w:p>
      </w:docPartBody>
    </w:docPart>
    <w:docPart>
      <w:docPartPr>
        <w:name w:val="8A73A88F22F3439C8BAAC29CE2933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99A95-F44B-425C-A2A3-246AB6550D34}"/>
      </w:docPartPr>
      <w:docPartBody>
        <w:p w:rsidR="00671ABC" w:rsidRDefault="00000000">
          <w:pPr>
            <w:pStyle w:val="8A73A88F22F3439C8BAAC29CE2933ABA"/>
          </w:pPr>
          <w:r w:rsidRPr="00353B04">
            <w:t>Education</w:t>
          </w:r>
        </w:p>
      </w:docPartBody>
    </w:docPart>
    <w:docPart>
      <w:docPartPr>
        <w:name w:val="E42E2B169D8143E89EE5B91915AE4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6F3DD-0AB3-4DE6-B440-A3C141804189}"/>
      </w:docPartPr>
      <w:docPartBody>
        <w:p w:rsidR="00671ABC" w:rsidRDefault="00000000">
          <w:pPr>
            <w:pStyle w:val="E42E2B169D8143E89EE5B91915AE4A6E"/>
          </w:pPr>
          <w:r w:rsidRPr="000F7D04">
            <w:t>Experience</w:t>
          </w:r>
        </w:p>
      </w:docPartBody>
    </w:docPart>
    <w:docPart>
      <w:docPartPr>
        <w:name w:val="5D075C927C56407BA5FAAC514FDA0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DA63F-390B-4C91-B5AD-A6ABF3F6E9B8}"/>
      </w:docPartPr>
      <w:docPartBody>
        <w:p w:rsidR="00671ABC" w:rsidRDefault="00000000">
          <w:pPr>
            <w:pStyle w:val="5D075C927C56407BA5FAAC514FDA0D66"/>
          </w:pPr>
          <w:r w:rsidRPr="00F61BD1">
            <w:t>November 20XX–October 20XX</w:t>
          </w:r>
        </w:p>
      </w:docPartBody>
    </w:docPart>
    <w:docPart>
      <w:docPartPr>
        <w:name w:val="40F2E5CD42B643AEAC057D473FF3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F1871-2CCA-4C0A-8ED9-BCD259B2F074}"/>
      </w:docPartPr>
      <w:docPartBody>
        <w:p w:rsidR="00671ABC" w:rsidRDefault="00000000">
          <w:pPr>
            <w:pStyle w:val="40F2E5CD42B643AEAC057D473FF349BB"/>
          </w:pPr>
          <w:r w:rsidRPr="00F61BD1">
            <w:t>December 20XX–</w:t>
          </w:r>
          <w:r w:rsidRPr="0007266C">
            <w:t>November</w:t>
          </w:r>
          <w:r w:rsidRPr="00F61BD1">
            <w:t xml:space="preserve"> 20XX</w:t>
          </w:r>
        </w:p>
      </w:docPartBody>
    </w:docPart>
    <w:docPart>
      <w:docPartPr>
        <w:name w:val="A7BD921FF69C45E38028F98DDA57E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6AC2C-809C-4A63-8730-2787E3FAEC8B}"/>
      </w:docPartPr>
      <w:docPartBody>
        <w:p w:rsidR="00671ABC" w:rsidRDefault="00000000">
          <w:pPr>
            <w:pStyle w:val="A7BD921FF69C45E38028F98DDA57ED8F"/>
          </w:pPr>
          <w:r>
            <w:t>September 20XX–August 20XX</w:t>
          </w:r>
        </w:p>
      </w:docPartBody>
    </w:docPart>
    <w:docPart>
      <w:docPartPr>
        <w:name w:val="00188BA6B2054E1EA824FB89A24D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F8081-85B7-497B-B08D-4BC1253BCABB}"/>
      </w:docPartPr>
      <w:docPartBody>
        <w:p w:rsidR="00671ABC" w:rsidRDefault="00000000">
          <w:pPr>
            <w:pStyle w:val="00188BA6B2054E1EA824FB89A24DA582"/>
          </w:pPr>
          <w:r w:rsidRPr="00E2301F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02"/>
    <w:rsid w:val="001F3E02"/>
    <w:rsid w:val="004D2343"/>
    <w:rsid w:val="00671ABC"/>
    <w:rsid w:val="00B91287"/>
    <w:rsid w:val="00D2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AA8CD450B54B7FA57EB4C6E9860207">
    <w:name w:val="D5AA8CD450B54B7FA57EB4C6E9860207"/>
  </w:style>
  <w:style w:type="paragraph" w:customStyle="1" w:styleId="192A716B107D4ACA85F86CB4B9D2E2A2">
    <w:name w:val="192A716B107D4ACA85F86CB4B9D2E2A2"/>
  </w:style>
  <w:style w:type="paragraph" w:customStyle="1" w:styleId="925012FB1269402695C54B41FA5F14B2">
    <w:name w:val="925012FB1269402695C54B41FA5F14B2"/>
  </w:style>
  <w:style w:type="paragraph" w:customStyle="1" w:styleId="2F6B105840814F1C9AE83F25757B1710">
    <w:name w:val="2F6B105840814F1C9AE83F25757B1710"/>
  </w:style>
  <w:style w:type="paragraph" w:customStyle="1" w:styleId="5B30F84F9B9D4534870E81E5EA6B1D09">
    <w:name w:val="5B30F84F9B9D4534870E81E5EA6B1D09"/>
  </w:style>
  <w:style w:type="paragraph" w:customStyle="1" w:styleId="8A73A88F22F3439C8BAAC29CE2933ABA">
    <w:name w:val="8A73A88F22F3439C8BAAC29CE2933ABA"/>
  </w:style>
  <w:style w:type="paragraph" w:customStyle="1" w:styleId="E42E2B169D8143E89EE5B91915AE4A6E">
    <w:name w:val="E42E2B169D8143E89EE5B91915AE4A6E"/>
  </w:style>
  <w:style w:type="paragraph" w:customStyle="1" w:styleId="5D075C927C56407BA5FAAC514FDA0D66">
    <w:name w:val="5D075C927C56407BA5FAAC514FDA0D66"/>
  </w:style>
  <w:style w:type="character" w:styleId="Strong">
    <w:name w:val="Strong"/>
    <w:basedOn w:val="DefaultParagraphFont"/>
    <w:uiPriority w:val="22"/>
    <w:qFormat/>
    <w:rPr>
      <w:b/>
      <w:bCs/>
      <w:color w:val="0B769F" w:themeColor="accent4" w:themeShade="BF"/>
    </w:rPr>
  </w:style>
  <w:style w:type="paragraph" w:customStyle="1" w:styleId="B706FC60968E4D4AAFC7C904A18D0C29">
    <w:name w:val="B706FC60968E4D4AAFC7C904A18D0C29"/>
  </w:style>
  <w:style w:type="paragraph" w:customStyle="1" w:styleId="40F2E5CD42B643AEAC057D473FF349BB">
    <w:name w:val="40F2E5CD42B643AEAC057D473FF349BB"/>
  </w:style>
  <w:style w:type="paragraph" w:customStyle="1" w:styleId="1719715BD8204C9A8B611BEBF567484E">
    <w:name w:val="1719715BD8204C9A8B611BEBF567484E"/>
  </w:style>
  <w:style w:type="paragraph" w:customStyle="1" w:styleId="A7BD921FF69C45E38028F98DDA57ED8F">
    <w:name w:val="A7BD921FF69C45E38028F98DDA57ED8F"/>
  </w:style>
  <w:style w:type="paragraph" w:customStyle="1" w:styleId="86C0DA9F9E1B4C3691AB4904500B6480">
    <w:name w:val="86C0DA9F9E1B4C3691AB4904500B6480"/>
  </w:style>
  <w:style w:type="paragraph" w:customStyle="1" w:styleId="1780B273415D48A4B3AF6DC14500756F">
    <w:name w:val="1780B273415D48A4B3AF6DC14500756F"/>
  </w:style>
  <w:style w:type="paragraph" w:customStyle="1" w:styleId="00188BA6B2054E1EA824FB89A24DA582">
    <w:name w:val="00188BA6B2054E1EA824FB89A24DA5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A0AABA2-6C0C-45F7-A39F-40A9D9B0C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4A46F5-F018-473E-8BF0-E6D92B88FC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16E888-5B4C-4358-A803-7715D2D5FB8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resume.dotx</Template>
  <TotalTime>71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SP23-BSE-012 (AHMAD WASIM JUDGE)</cp:lastModifiedBy>
  <cp:revision>2</cp:revision>
  <cp:lastPrinted>2024-10-22T10:53:00Z</cp:lastPrinted>
  <dcterms:created xsi:type="dcterms:W3CDTF">2024-10-22T09:40:00Z</dcterms:created>
  <dcterms:modified xsi:type="dcterms:W3CDTF">2024-10-22T10:53:00Z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